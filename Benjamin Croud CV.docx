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A3A8" w14:textId="5907C671" w:rsidR="00614265" w:rsidRDefault="00614265"/>
    <w:p w14:paraId="1A54BDB6" w14:textId="22C37082" w:rsidR="00614265" w:rsidRDefault="00614265"/>
    <w:p w14:paraId="3EBFE96B" w14:textId="77777777" w:rsidR="00614265" w:rsidRDefault="00614265"/>
    <w:tbl>
      <w:tblPr>
        <w:tblStyle w:val="TableGrid"/>
        <w:tblpPr w:leftFromText="180" w:rightFromText="180" w:vertAnchor="text" w:horzAnchor="margin" w:tblpY="-438"/>
        <w:tblW w:w="434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141"/>
      </w:tblGrid>
      <w:tr w:rsidR="004E3E68" w:rsidRPr="00CF1A49" w14:paraId="678B6CA9" w14:textId="77777777" w:rsidTr="00614265">
        <w:trPr>
          <w:trHeight w:hRule="exact" w:val="1552"/>
        </w:trPr>
        <w:tc>
          <w:tcPr>
            <w:tcW w:w="8141" w:type="dxa"/>
            <w:tcMar>
              <w:top w:w="0" w:type="dxa"/>
              <w:bottom w:w="0" w:type="dxa"/>
            </w:tcMar>
          </w:tcPr>
          <w:p w14:paraId="3069340C" w14:textId="777ECC6A" w:rsidR="004E3E68" w:rsidRPr="00CF1A49" w:rsidRDefault="004E3E68" w:rsidP="004E3E68">
            <w:pPr>
              <w:pStyle w:val="Title"/>
            </w:pPr>
            <w:r>
              <w:t>BEN</w:t>
            </w:r>
            <w:r w:rsidR="00FD219F">
              <w:t>JAMIN</w:t>
            </w:r>
            <w:r w:rsidRPr="00CF1A49">
              <w:t xml:space="preserve"> </w:t>
            </w:r>
            <w:r>
              <w:rPr>
                <w:rStyle w:val="IntenseEmphasis"/>
              </w:rPr>
              <w:t>Croud</w:t>
            </w:r>
          </w:p>
          <w:p w14:paraId="4EFE8687" w14:textId="190F480F" w:rsidR="004E3E68" w:rsidRPr="00CF1A49" w:rsidRDefault="00AA0402" w:rsidP="004E3E68">
            <w:pPr>
              <w:pStyle w:val="ContactInfo"/>
              <w:contextualSpacing w:val="0"/>
            </w:pPr>
            <w:r>
              <w:t xml:space="preserve">Wantage halls, University of reading </w:t>
            </w:r>
            <w:sdt>
              <w:sdtPr>
                <w:alias w:val="Divider dot:"/>
                <w:tag w:val="Divider dot:"/>
                <w:id w:val="-1459182552"/>
                <w:placeholder>
                  <w:docPart w:val="B460E8F8D9F544259EC57458BD2D285E"/>
                </w:placeholder>
                <w:temporary/>
                <w:showingPlcHdr/>
                <w15:appearance w15:val="hidden"/>
              </w:sdtPr>
              <w:sdtContent>
                <w:r w:rsidR="004E3E68" w:rsidRPr="00CF1A49">
                  <w:t>·</w:t>
                </w:r>
              </w:sdtContent>
            </w:sdt>
            <w:r w:rsidR="004E3E68" w:rsidRPr="00CF1A49">
              <w:t xml:space="preserve"> </w:t>
            </w:r>
            <w:r w:rsidR="004E3E68">
              <w:t>07305429961</w:t>
            </w:r>
          </w:p>
          <w:p w14:paraId="157BBE8A" w14:textId="5586DBD0" w:rsidR="004E3E68" w:rsidRDefault="00000000" w:rsidP="004E3E68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266E946E7BD24BEDA935B68759D14D10"/>
                </w:placeholder>
                <w:temporary/>
                <w:showingPlcHdr/>
                <w15:appearance w15:val="hidden"/>
              </w:sdtPr>
              <w:sdtContent>
                <w:r w:rsidR="004E3E68" w:rsidRPr="00CF1A49">
                  <w:t>Email</w:t>
                </w:r>
              </w:sdtContent>
            </w:sdt>
            <w:r w:rsidR="004E3E68">
              <w:t xml:space="preserve">: </w:t>
            </w:r>
            <w:hyperlink r:id="rId8" w:history="1">
              <w:r w:rsidR="00FD219F" w:rsidRPr="00B945EE">
                <w:rPr>
                  <w:rStyle w:val="Hyperlink"/>
                </w:rPr>
                <w:t>benjamincroud@gmail.com</w:t>
              </w:r>
            </w:hyperlink>
          </w:p>
          <w:p w14:paraId="47497146" w14:textId="77777777" w:rsidR="004E3E68" w:rsidRPr="00CF1A49" w:rsidRDefault="004E3E68" w:rsidP="004E3E68">
            <w:pPr>
              <w:pStyle w:val="ContactInfoEmphasis"/>
              <w:contextualSpacing w:val="0"/>
            </w:pPr>
          </w:p>
        </w:tc>
      </w:tr>
    </w:tbl>
    <w:p w14:paraId="7972E800" w14:textId="77777777" w:rsidR="00A4361D" w:rsidRDefault="00A4361D"/>
    <w:p w14:paraId="53133978" w14:textId="1CD5D8D5" w:rsidR="004A4FF2" w:rsidRPr="00BA7902" w:rsidRDefault="004A4FF2" w:rsidP="004E01EB">
      <w:pPr>
        <w:pStyle w:val="Heading1"/>
        <w:rPr>
          <w:sz w:val="24"/>
          <w:szCs w:val="28"/>
        </w:rPr>
      </w:pPr>
      <w:r w:rsidRPr="004E3E68">
        <w:rPr>
          <w:sz w:val="24"/>
          <w:szCs w:val="28"/>
        </w:rPr>
        <w:t>Obejective Statement</w:t>
      </w:r>
    </w:p>
    <w:tbl>
      <w:tblPr>
        <w:tblStyle w:val="TableGrid"/>
        <w:tblW w:w="490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56"/>
      </w:tblGrid>
      <w:tr w:rsidR="001D0BF1" w:rsidRPr="00CF1A49" w14:paraId="43844FA4" w14:textId="77777777" w:rsidTr="009D4C9E">
        <w:trPr>
          <w:trHeight w:val="1385"/>
        </w:trPr>
        <w:tc>
          <w:tcPr>
            <w:tcW w:w="9156" w:type="dxa"/>
          </w:tcPr>
          <w:p w14:paraId="5284963C" w14:textId="7EC1C804" w:rsidR="00174B0E" w:rsidRPr="00D56F08" w:rsidRDefault="00AA0402" w:rsidP="00A13AA1">
            <w:pPr>
              <w:contextualSpacing w:val="0"/>
              <w:rPr>
                <w:rFonts w:cs="Helvetica"/>
                <w:lang w:val="en"/>
              </w:rPr>
            </w:pPr>
            <w:r>
              <w:t xml:space="preserve">I am an 18-year-old looking for a part time job while alongside studying Computer science at the university of reading. </w:t>
            </w:r>
            <w:r w:rsidR="004A4FF2">
              <w:t xml:space="preserve">I am </w:t>
            </w:r>
            <w:r w:rsidR="00174B0E">
              <w:t xml:space="preserve">polite, </w:t>
            </w:r>
            <w:r w:rsidR="00B620F6">
              <w:t>punctual, hard</w:t>
            </w:r>
            <w:r w:rsidR="00174B0E">
              <w:t xml:space="preserve"> working with </w:t>
            </w:r>
            <w:r w:rsidR="004A4FF2">
              <w:t>good attention to detail, self-motivated with a good sense of humor</w:t>
            </w:r>
            <w:r w:rsidR="00D56F08">
              <w:rPr>
                <w:rFonts w:cs="Helvetica"/>
                <w:lang w:val="en"/>
              </w:rPr>
              <w:t xml:space="preserve"> and trustworthy and enjoy meeting new people</w:t>
            </w:r>
            <w:r w:rsidR="005B62A2">
              <w:rPr>
                <w:rFonts w:cs="Helvetica"/>
                <w:lang w:val="en"/>
              </w:rPr>
              <w:t xml:space="preserve">. </w:t>
            </w:r>
            <w:r w:rsidR="005B62A2">
              <w:t>I am always willing to learn and try things and passionate about what I believe in</w:t>
            </w:r>
            <w:r w:rsidR="004A4FF2">
              <w:t>.</w:t>
            </w:r>
            <w:r w:rsidR="00A4361D">
              <w:t xml:space="preserve"> </w:t>
            </w:r>
            <w:r w:rsidR="00D56F08">
              <w:t>I have g</w:t>
            </w:r>
            <w:r w:rsidR="00DB1B77">
              <w:t xml:space="preserve">ood organizational skills as </w:t>
            </w:r>
            <w:r w:rsidR="00C0700A">
              <w:t>ex-leader</w:t>
            </w:r>
            <w:r w:rsidR="00DB1B77">
              <w:t xml:space="preserve"> of</w:t>
            </w:r>
            <w:r w:rsidR="009542CE">
              <w:t xml:space="preserve"> </w:t>
            </w:r>
            <w:r w:rsidR="00C0700A">
              <w:t>an online Esports</w:t>
            </w:r>
            <w:r w:rsidR="009542CE">
              <w:t xml:space="preserve"> </w:t>
            </w:r>
            <w:r w:rsidR="00C0700A">
              <w:t>t</w:t>
            </w:r>
            <w:r w:rsidR="009542CE">
              <w:t xml:space="preserve">eam, </w:t>
            </w:r>
            <w:r w:rsidR="00DB1B77">
              <w:t>setting and organizing team schedules for both practice and league events</w:t>
            </w:r>
            <w:r w:rsidR="004E3E68">
              <w:t>; I am very confident with IT related subjects</w:t>
            </w:r>
            <w:r w:rsidR="00FD3B57">
              <w:t xml:space="preserve">, I have good understanding in </w:t>
            </w:r>
            <w:r w:rsidR="00BA7902">
              <w:t>P</w:t>
            </w:r>
            <w:r w:rsidR="00FD3B57">
              <w:t xml:space="preserve">ython and </w:t>
            </w:r>
            <w:r w:rsidR="00BA7902">
              <w:t>J</w:t>
            </w:r>
            <w:r w:rsidR="00FD3B57">
              <w:t>ava, and am looking to learn more languages and other subjects within IT jobs. I have completed courses on Codacademy for both Java and Python, as well as self-learning python before.</w:t>
            </w:r>
            <w:r w:rsidR="00BA7902">
              <w:t xml:space="preserve"> </w:t>
            </w:r>
            <w:r>
              <w:t>I have been in a kitchen since I was 15 and have had retail experience in JD during a busy time, Christmas.</w:t>
            </w:r>
          </w:p>
        </w:tc>
      </w:tr>
    </w:tbl>
    <w:sdt>
      <w:sdtPr>
        <w:alias w:val="Education:"/>
        <w:tag w:val="Education:"/>
        <w:id w:val="-1908763273"/>
        <w:placeholder>
          <w:docPart w:val="6FBB4E0BEBCB4752B21513790A029491"/>
        </w:placeholder>
        <w:temporary/>
        <w:showingPlcHdr/>
        <w15:appearance w15:val="hidden"/>
      </w:sdtPr>
      <w:sdtContent>
        <w:p w14:paraId="45F02A3C" w14:textId="77777777" w:rsidR="00DA59AA" w:rsidRPr="00CF1A49" w:rsidRDefault="00DA59AA" w:rsidP="0097790C">
          <w:pPr>
            <w:pStyle w:val="Heading1"/>
          </w:pPr>
          <w:r w:rsidRPr="004E3E68">
            <w:rPr>
              <w:sz w:val="24"/>
              <w:szCs w:val="2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486C8CF" w14:textId="77777777" w:rsidTr="009D4C9E">
        <w:tc>
          <w:tcPr>
            <w:tcW w:w="9290" w:type="dxa"/>
          </w:tcPr>
          <w:p w14:paraId="2991099A" w14:textId="158CA3D4" w:rsidR="007538DC" w:rsidRDefault="004A4FF2" w:rsidP="00B410A7">
            <w:pPr>
              <w:pStyle w:val="ListBullet"/>
            </w:pPr>
            <w:r>
              <w:t>Year 1</w:t>
            </w:r>
            <w:r w:rsidR="00B410A7">
              <w:t xml:space="preserve">3 </w:t>
            </w:r>
            <w:r w:rsidR="00D56F08">
              <w:t xml:space="preserve">(Sixth form) </w:t>
            </w:r>
            <w:r>
              <w:t xml:space="preserve">– Ursuline College – West gate on Sea. </w:t>
            </w:r>
          </w:p>
          <w:p w14:paraId="2B06853A" w14:textId="4AC513CC" w:rsidR="004A4FF2" w:rsidRDefault="00D56F08" w:rsidP="00B410A7">
            <w:pPr>
              <w:pStyle w:val="ListBullet"/>
            </w:pPr>
            <w:r>
              <w:t xml:space="preserve">GCSE’S Math’s – </w:t>
            </w:r>
            <w:r w:rsidR="00A67C97">
              <w:t>5</w:t>
            </w:r>
            <w:r>
              <w:t>, English – 6, Science – 6,6,7, History – 7, ICT, D* (9), Geography – 7.</w:t>
            </w:r>
          </w:p>
          <w:p w14:paraId="05980865" w14:textId="412CC5AA" w:rsidR="00D56F08" w:rsidRPr="00CF1A49" w:rsidRDefault="00D56F08" w:rsidP="00B410A7">
            <w:pPr>
              <w:pStyle w:val="ListBullet"/>
            </w:pPr>
            <w:r>
              <w:t xml:space="preserve">A-Levels </w:t>
            </w:r>
            <w:r w:rsidR="00A13AA1">
              <w:t>–</w:t>
            </w:r>
            <w:r>
              <w:t xml:space="preserve"> </w:t>
            </w:r>
            <w:r w:rsidR="00A13AA1">
              <w:t>ICT</w:t>
            </w:r>
            <w:r w:rsidR="00AA0402">
              <w:t xml:space="preserve"> - A* </w:t>
            </w:r>
            <w:r w:rsidR="00A13AA1">
              <w:t>, Media</w:t>
            </w:r>
            <w:r w:rsidR="00AA0402">
              <w:t xml:space="preserve"> – C</w:t>
            </w:r>
            <w:r w:rsidR="00A13AA1">
              <w:t>, History</w:t>
            </w:r>
            <w:r w:rsidR="00AA0402">
              <w:t xml:space="preserve"> -C</w:t>
            </w:r>
            <w:r w:rsidR="00A13AA1">
              <w:t>.</w:t>
            </w:r>
          </w:p>
        </w:tc>
      </w:tr>
    </w:tbl>
    <w:p w14:paraId="2A74C91F" w14:textId="77777777" w:rsidR="00BA7902" w:rsidRPr="004E3E68" w:rsidRDefault="00BA7902" w:rsidP="00BA7902">
      <w:pPr>
        <w:pStyle w:val="Heading1"/>
        <w:rPr>
          <w:sz w:val="24"/>
          <w:szCs w:val="28"/>
        </w:rPr>
      </w:pPr>
      <w:r w:rsidRPr="004E3E68">
        <w:rPr>
          <w:sz w:val="24"/>
          <w:szCs w:val="28"/>
        </w:rPr>
        <w:t>Interests</w:t>
      </w:r>
    </w:p>
    <w:p w14:paraId="5D5485BF" w14:textId="1E869661" w:rsidR="00BA7902" w:rsidRDefault="00BA7902" w:rsidP="00BA7902">
      <w:pPr>
        <w:pStyle w:val="ListBullet"/>
      </w:pPr>
      <w:r>
        <w:t>Gaming, Coding, Using computers, Golf, Cars</w:t>
      </w:r>
      <w:r w:rsidR="00BD366C">
        <w:t xml:space="preserve"> and</w:t>
      </w:r>
      <w:r>
        <w:t xml:space="preserve"> guitar</w:t>
      </w:r>
      <w:r w:rsidR="00BD366C">
        <w:t>/s</w:t>
      </w:r>
      <w:r w:rsidR="00A87DE7">
        <w:t>.</w:t>
      </w:r>
    </w:p>
    <w:p w14:paraId="31D276EE" w14:textId="6415D302" w:rsidR="00486277" w:rsidRDefault="00BA7902" w:rsidP="00486277">
      <w:pPr>
        <w:pStyle w:val="Heading1"/>
      </w:pPr>
      <w:r>
        <w:t>Skills</w:t>
      </w:r>
    </w:p>
    <w:p w14:paraId="0550F8FE" w14:textId="77777777" w:rsidR="00BA7902" w:rsidRDefault="00BA7902" w:rsidP="00BA7902">
      <w:pPr>
        <w:pStyle w:val="ListBullet"/>
      </w:pPr>
      <w:r>
        <w:t>Leadership</w:t>
      </w:r>
    </w:p>
    <w:p w14:paraId="0E6CE139" w14:textId="77777777" w:rsidR="00BA7902" w:rsidRPr="006E1507" w:rsidRDefault="00BA7902" w:rsidP="00BA7902">
      <w:pPr>
        <w:pStyle w:val="ListBullet"/>
      </w:pPr>
      <w:r>
        <w:t xml:space="preserve">Organization </w:t>
      </w:r>
    </w:p>
    <w:p w14:paraId="0208FCFC" w14:textId="77777777" w:rsidR="00BA7902" w:rsidRDefault="00BA7902" w:rsidP="00BA7902">
      <w:pPr>
        <w:pStyle w:val="ListBullet"/>
      </w:pPr>
      <w:r>
        <w:t>Reliable</w:t>
      </w:r>
    </w:p>
    <w:p w14:paraId="2DDE08A5" w14:textId="77777777" w:rsidR="00BA7902" w:rsidRDefault="00BA7902" w:rsidP="00BA7902">
      <w:pPr>
        <w:pStyle w:val="ListBullet"/>
      </w:pPr>
      <w:r>
        <w:t>Team player</w:t>
      </w:r>
    </w:p>
    <w:p w14:paraId="57C44256" w14:textId="7AB0EB01" w:rsidR="00BA7902" w:rsidRDefault="00BA7902" w:rsidP="00BA7902">
      <w:pPr>
        <w:pStyle w:val="ListBullet"/>
      </w:pPr>
      <w:r>
        <w:t>Hard worker</w:t>
      </w:r>
    </w:p>
    <w:p w14:paraId="2EC52379" w14:textId="16B9A68E" w:rsidR="0011256A" w:rsidRDefault="00BA7902" w:rsidP="00BA7902">
      <w:pPr>
        <w:pStyle w:val="ListBullet"/>
      </w:pPr>
      <w:r>
        <w:t>I have completed Serv</w:t>
      </w:r>
      <w:r w:rsidR="0011256A">
        <w:t xml:space="preserve">iam (This means to serve or </w:t>
      </w:r>
      <w:r w:rsidR="00BD366C">
        <w:t>help</w:t>
      </w:r>
      <w:r w:rsidR="0011256A">
        <w:t xml:space="preserve"> at my school) </w:t>
      </w:r>
      <w:r>
        <w:t>in this I would help teachers</w:t>
      </w:r>
      <w:r w:rsidR="00BD366C">
        <w:t xml:space="preserve"> </w:t>
      </w:r>
      <w:r>
        <w:t>as a TA and help in ICT lessons, helping students with learning subjects such as: Python and using a computer</w:t>
      </w:r>
      <w:r w:rsidR="00BD366C">
        <w:t xml:space="preserve"> as well as being safe on them.</w:t>
      </w:r>
    </w:p>
    <w:p w14:paraId="70347F6B" w14:textId="602962EE" w:rsidR="00BA7902" w:rsidRPr="00BA7902" w:rsidRDefault="001D793E" w:rsidP="00BA7902">
      <w:pPr>
        <w:pStyle w:val="ListBullet"/>
      </w:pPr>
      <w:r>
        <w:t>I can work with younger pupils and teach them a subject as well as have the patience to go through it with them if needed. I have also developed leadership skills when teaching.</w:t>
      </w:r>
    </w:p>
    <w:p w14:paraId="11BE721E" w14:textId="77777777" w:rsidR="00BD366C" w:rsidRDefault="00BD366C" w:rsidP="00BD366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14:paraId="6B5A5D51" w14:textId="04BAEA62" w:rsidR="00BD366C" w:rsidRPr="00BD366C" w:rsidRDefault="00BD366C" w:rsidP="00BD366C">
      <w:pPr>
        <w:pStyle w:val="ListBullet"/>
        <w:numPr>
          <w:ilvl w:val="0"/>
          <w:numId w:val="0"/>
        </w:numPr>
      </w:pPr>
      <w:r w:rsidRPr="00BD366C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  <w:t>experience</w:t>
      </w:r>
    </w:p>
    <w:p w14:paraId="2EEAB5DD" w14:textId="6B926C87" w:rsidR="00B410A7" w:rsidRDefault="00C0700A" w:rsidP="00B410A7">
      <w:pPr>
        <w:pStyle w:val="ListBullet"/>
      </w:pPr>
      <w:r w:rsidRPr="00A83E4D">
        <w:t>Ra</w:t>
      </w:r>
      <w:r>
        <w:t>i</w:t>
      </w:r>
      <w:r w:rsidRPr="00A83E4D">
        <w:t>ndell’</w:t>
      </w:r>
      <w:r>
        <w:t>s</w:t>
      </w:r>
      <w:r w:rsidRPr="00A83E4D">
        <w:t xml:space="preserve"> American grill</w:t>
      </w:r>
      <w:r w:rsidR="009C0894">
        <w:t xml:space="preserve"> as a kitchen porter where I worked for 9 months. Giving me experience of front of house </w:t>
      </w:r>
      <w:r w:rsidR="00321E68">
        <w:t>as well as being in the kitchen cooking food</w:t>
      </w:r>
      <w:r w:rsidR="009C0894">
        <w:t>.</w:t>
      </w:r>
    </w:p>
    <w:p w14:paraId="094D63DD" w14:textId="71360A7C" w:rsidR="00B410A7" w:rsidRDefault="00B410A7" w:rsidP="00B410A7">
      <w:pPr>
        <w:pStyle w:val="ListBullet"/>
      </w:pPr>
      <w:r>
        <w:t>JD sports</w:t>
      </w:r>
      <w:r w:rsidR="00FD3B57">
        <w:t xml:space="preserve"> for 2 months, as a retail assistant helping customers and selling clothes.</w:t>
      </w:r>
    </w:p>
    <w:p w14:paraId="667617DE" w14:textId="6BFC46E7" w:rsidR="00FD3B57" w:rsidRDefault="00B410A7" w:rsidP="00FD3B57">
      <w:pPr>
        <w:pStyle w:val="ListBullet"/>
      </w:pPr>
      <w:r>
        <w:lastRenderedPageBreak/>
        <w:t>JD Wetherspoons</w:t>
      </w:r>
      <w:r w:rsidR="009C0894">
        <w:t>,</w:t>
      </w:r>
      <w:r>
        <w:t xml:space="preserve"> for 6 weeks over the summer break as a kitchen porter</w:t>
      </w:r>
      <w:r w:rsidR="00FD3B57">
        <w:t>.</w:t>
      </w:r>
    </w:p>
    <w:p w14:paraId="48390BF8" w14:textId="4076D13E" w:rsidR="00FD3B57" w:rsidRPr="00FD3B57" w:rsidRDefault="00FD3B57" w:rsidP="00FD3B57">
      <w:pPr>
        <w:pStyle w:val="ListBullet"/>
      </w:pPr>
      <w:r>
        <w:t>Hot</w:t>
      </w:r>
      <w:r w:rsidR="00BA7902">
        <w:t>-W</w:t>
      </w:r>
      <w:r>
        <w:t xml:space="preserve">ood pizzeria, </w:t>
      </w:r>
      <w:r w:rsidR="00BA7902">
        <w:t>as</w:t>
      </w:r>
      <w:r>
        <w:t xml:space="preserve"> a </w:t>
      </w:r>
      <w:r w:rsidR="00BA7902">
        <w:t>KP</w:t>
      </w:r>
      <w:r>
        <w:t xml:space="preserve"> for 4 months as well as being trained as a chef.</w:t>
      </w:r>
    </w:p>
    <w:p w14:paraId="23C1A281" w14:textId="7F3998F7" w:rsidR="00321E68" w:rsidRDefault="00321E68" w:rsidP="00321E68"/>
    <w:p w14:paraId="5FAE339D" w14:textId="4B5B93F4" w:rsidR="00FD3B57" w:rsidRDefault="00FD3B57" w:rsidP="00321E68"/>
    <w:p w14:paraId="1347C3C6" w14:textId="432E3C06" w:rsidR="00FD3B57" w:rsidRDefault="00FD3B57" w:rsidP="00321E68"/>
    <w:p w14:paraId="5FC19BC1" w14:textId="21811255" w:rsidR="00FD3B57" w:rsidRDefault="00FD3B57" w:rsidP="00321E68"/>
    <w:p w14:paraId="6FA90AD6" w14:textId="77777777" w:rsidR="00FD3B57" w:rsidRPr="00321E68" w:rsidRDefault="00FD3B57" w:rsidP="00321E68"/>
    <w:sectPr w:rsidR="00FD3B57" w:rsidRPr="00321E68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AC74" w14:textId="77777777" w:rsidR="00B57251" w:rsidRDefault="00B57251" w:rsidP="0068194B">
      <w:r>
        <w:separator/>
      </w:r>
    </w:p>
    <w:p w14:paraId="2C07B3A3" w14:textId="77777777" w:rsidR="00B57251" w:rsidRDefault="00B57251"/>
    <w:p w14:paraId="3E83315B" w14:textId="77777777" w:rsidR="00B57251" w:rsidRDefault="00B57251"/>
  </w:endnote>
  <w:endnote w:type="continuationSeparator" w:id="0">
    <w:p w14:paraId="62A6BFBE" w14:textId="77777777" w:rsidR="00B57251" w:rsidRDefault="00B57251" w:rsidP="0068194B">
      <w:r>
        <w:continuationSeparator/>
      </w:r>
    </w:p>
    <w:p w14:paraId="3216B437" w14:textId="77777777" w:rsidR="00B57251" w:rsidRDefault="00B57251"/>
    <w:p w14:paraId="2C0C73CE" w14:textId="77777777" w:rsidR="00B57251" w:rsidRDefault="00B572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ED20C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84731" w14:textId="77777777" w:rsidR="00B57251" w:rsidRDefault="00B57251" w:rsidP="0068194B">
      <w:r>
        <w:separator/>
      </w:r>
    </w:p>
    <w:p w14:paraId="39A00E53" w14:textId="77777777" w:rsidR="00B57251" w:rsidRDefault="00B57251"/>
    <w:p w14:paraId="4C5252BB" w14:textId="77777777" w:rsidR="00B57251" w:rsidRDefault="00B57251"/>
  </w:footnote>
  <w:footnote w:type="continuationSeparator" w:id="0">
    <w:p w14:paraId="69333AA7" w14:textId="77777777" w:rsidR="00B57251" w:rsidRDefault="00B57251" w:rsidP="0068194B">
      <w:r>
        <w:continuationSeparator/>
      </w:r>
    </w:p>
    <w:p w14:paraId="6D5E17AB" w14:textId="77777777" w:rsidR="00B57251" w:rsidRDefault="00B57251"/>
    <w:p w14:paraId="4DBEF6C1" w14:textId="77777777" w:rsidR="00B57251" w:rsidRDefault="00B572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3F2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781F50" wp14:editId="1B55FA0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67DBB8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11685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4766A1"/>
    <w:multiLevelType w:val="hybridMultilevel"/>
    <w:tmpl w:val="0F6E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DBF7BDB"/>
    <w:multiLevelType w:val="hybridMultilevel"/>
    <w:tmpl w:val="90DCA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327370">
    <w:abstractNumId w:val="9"/>
  </w:num>
  <w:num w:numId="2" w16cid:durableId="1249196939">
    <w:abstractNumId w:val="8"/>
  </w:num>
  <w:num w:numId="3" w16cid:durableId="686099087">
    <w:abstractNumId w:val="7"/>
  </w:num>
  <w:num w:numId="4" w16cid:durableId="1651520144">
    <w:abstractNumId w:val="6"/>
  </w:num>
  <w:num w:numId="5" w16cid:durableId="1018431085">
    <w:abstractNumId w:val="11"/>
  </w:num>
  <w:num w:numId="6" w16cid:durableId="703139949">
    <w:abstractNumId w:val="3"/>
  </w:num>
  <w:num w:numId="7" w16cid:durableId="1161771258">
    <w:abstractNumId w:val="12"/>
  </w:num>
  <w:num w:numId="8" w16cid:durableId="1270162569">
    <w:abstractNumId w:val="2"/>
  </w:num>
  <w:num w:numId="9" w16cid:durableId="945650030">
    <w:abstractNumId w:val="13"/>
  </w:num>
  <w:num w:numId="10" w16cid:durableId="579800039">
    <w:abstractNumId w:val="5"/>
  </w:num>
  <w:num w:numId="11" w16cid:durableId="526329736">
    <w:abstractNumId w:val="4"/>
  </w:num>
  <w:num w:numId="12" w16cid:durableId="1805737804">
    <w:abstractNumId w:val="1"/>
  </w:num>
  <w:num w:numId="13" w16cid:durableId="1924413086">
    <w:abstractNumId w:val="0"/>
  </w:num>
  <w:num w:numId="14" w16cid:durableId="1703359653">
    <w:abstractNumId w:val="10"/>
  </w:num>
  <w:num w:numId="15" w16cid:durableId="9288560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F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256A"/>
    <w:rsid w:val="00114A91"/>
    <w:rsid w:val="001427E1"/>
    <w:rsid w:val="00163668"/>
    <w:rsid w:val="00171566"/>
    <w:rsid w:val="00174676"/>
    <w:rsid w:val="00174B0E"/>
    <w:rsid w:val="001755A8"/>
    <w:rsid w:val="00184014"/>
    <w:rsid w:val="00192008"/>
    <w:rsid w:val="001C0E68"/>
    <w:rsid w:val="001C4B6F"/>
    <w:rsid w:val="001D0BF1"/>
    <w:rsid w:val="001D793E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A39"/>
    <w:rsid w:val="002E7E61"/>
    <w:rsid w:val="002F05E5"/>
    <w:rsid w:val="002F254D"/>
    <w:rsid w:val="002F30E4"/>
    <w:rsid w:val="00307140"/>
    <w:rsid w:val="00316DFF"/>
    <w:rsid w:val="00321E68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26CE"/>
    <w:rsid w:val="003F1D5F"/>
    <w:rsid w:val="003F40B4"/>
    <w:rsid w:val="00405128"/>
    <w:rsid w:val="00406CFF"/>
    <w:rsid w:val="00407551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C1A"/>
    <w:rsid w:val="00495F8D"/>
    <w:rsid w:val="004A1FAE"/>
    <w:rsid w:val="004A32FF"/>
    <w:rsid w:val="004A4FF2"/>
    <w:rsid w:val="004B06EB"/>
    <w:rsid w:val="004B6AD0"/>
    <w:rsid w:val="004C2D5D"/>
    <w:rsid w:val="004C33E1"/>
    <w:rsid w:val="004E01EB"/>
    <w:rsid w:val="004E2794"/>
    <w:rsid w:val="004E3E68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62A2"/>
    <w:rsid w:val="005C5932"/>
    <w:rsid w:val="005D3CA7"/>
    <w:rsid w:val="005D4CC1"/>
    <w:rsid w:val="005F4B91"/>
    <w:rsid w:val="005F55D2"/>
    <w:rsid w:val="00614265"/>
    <w:rsid w:val="0062312F"/>
    <w:rsid w:val="00625F2C"/>
    <w:rsid w:val="006559F0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6FF6"/>
    <w:rsid w:val="0072374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C742C"/>
    <w:rsid w:val="007E6A61"/>
    <w:rsid w:val="00801140"/>
    <w:rsid w:val="00803404"/>
    <w:rsid w:val="00822F8F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42CE"/>
    <w:rsid w:val="00955DC9"/>
    <w:rsid w:val="009571D8"/>
    <w:rsid w:val="009650EA"/>
    <w:rsid w:val="0097790C"/>
    <w:rsid w:val="0098506E"/>
    <w:rsid w:val="009915CA"/>
    <w:rsid w:val="009A44CE"/>
    <w:rsid w:val="009B04AB"/>
    <w:rsid w:val="009C0894"/>
    <w:rsid w:val="009C4DFC"/>
    <w:rsid w:val="009D44F8"/>
    <w:rsid w:val="009D4C9E"/>
    <w:rsid w:val="009E3160"/>
    <w:rsid w:val="009F220C"/>
    <w:rsid w:val="009F3B05"/>
    <w:rsid w:val="009F4931"/>
    <w:rsid w:val="00A13AA1"/>
    <w:rsid w:val="00A14534"/>
    <w:rsid w:val="00A16DAA"/>
    <w:rsid w:val="00A24162"/>
    <w:rsid w:val="00A25023"/>
    <w:rsid w:val="00A270EA"/>
    <w:rsid w:val="00A34BA2"/>
    <w:rsid w:val="00A36F27"/>
    <w:rsid w:val="00A42E32"/>
    <w:rsid w:val="00A4361D"/>
    <w:rsid w:val="00A46E63"/>
    <w:rsid w:val="00A51DC5"/>
    <w:rsid w:val="00A53317"/>
    <w:rsid w:val="00A53DE1"/>
    <w:rsid w:val="00A615E1"/>
    <w:rsid w:val="00A67C97"/>
    <w:rsid w:val="00A755E8"/>
    <w:rsid w:val="00A83E4D"/>
    <w:rsid w:val="00A87DE7"/>
    <w:rsid w:val="00A93A5D"/>
    <w:rsid w:val="00AA0402"/>
    <w:rsid w:val="00AB32F8"/>
    <w:rsid w:val="00AB610B"/>
    <w:rsid w:val="00AD360E"/>
    <w:rsid w:val="00AD40FB"/>
    <w:rsid w:val="00AD782D"/>
    <w:rsid w:val="00AE2DB5"/>
    <w:rsid w:val="00AE7650"/>
    <w:rsid w:val="00B10EBE"/>
    <w:rsid w:val="00B236F1"/>
    <w:rsid w:val="00B410A7"/>
    <w:rsid w:val="00B50F99"/>
    <w:rsid w:val="00B51D1B"/>
    <w:rsid w:val="00B540F4"/>
    <w:rsid w:val="00B57251"/>
    <w:rsid w:val="00B60FD0"/>
    <w:rsid w:val="00B620F6"/>
    <w:rsid w:val="00B622DF"/>
    <w:rsid w:val="00B6332A"/>
    <w:rsid w:val="00B81760"/>
    <w:rsid w:val="00B8494C"/>
    <w:rsid w:val="00BA1546"/>
    <w:rsid w:val="00BA7902"/>
    <w:rsid w:val="00BB4E51"/>
    <w:rsid w:val="00BB7418"/>
    <w:rsid w:val="00BD366C"/>
    <w:rsid w:val="00BD431F"/>
    <w:rsid w:val="00BE423E"/>
    <w:rsid w:val="00BF61AC"/>
    <w:rsid w:val="00C0700A"/>
    <w:rsid w:val="00C374B0"/>
    <w:rsid w:val="00C47FA6"/>
    <w:rsid w:val="00C57FC6"/>
    <w:rsid w:val="00C66A7D"/>
    <w:rsid w:val="00C779DA"/>
    <w:rsid w:val="00C814F7"/>
    <w:rsid w:val="00C93DF1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6F08"/>
    <w:rsid w:val="00D66A52"/>
    <w:rsid w:val="00D66EFA"/>
    <w:rsid w:val="00D72A2D"/>
    <w:rsid w:val="00D9521A"/>
    <w:rsid w:val="00DA3914"/>
    <w:rsid w:val="00DA59AA"/>
    <w:rsid w:val="00DB1B77"/>
    <w:rsid w:val="00DB6915"/>
    <w:rsid w:val="00DB7E1E"/>
    <w:rsid w:val="00DC1B78"/>
    <w:rsid w:val="00DC2A2F"/>
    <w:rsid w:val="00DC3779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828"/>
    <w:rsid w:val="00E85A87"/>
    <w:rsid w:val="00E85B4A"/>
    <w:rsid w:val="00E9528E"/>
    <w:rsid w:val="00EA5099"/>
    <w:rsid w:val="00EC1351"/>
    <w:rsid w:val="00EC4CBF"/>
    <w:rsid w:val="00ED2FDE"/>
    <w:rsid w:val="00EE2CA8"/>
    <w:rsid w:val="00EE3C11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219F"/>
    <w:rsid w:val="00FD3B57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1AE37"/>
  <w15:chartTrackingRefBased/>
  <w15:docId w15:val="{6FCA1C66-22B7-4E41-B740-B3AF66DC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next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237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amincrou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ud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BB4E0BEBCB4752B21513790A029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1B2D-C697-45C4-8F03-7070ABC3BA34}"/>
      </w:docPartPr>
      <w:docPartBody>
        <w:p w:rsidR="00BD36B4" w:rsidRDefault="0033287A">
          <w:pPr>
            <w:pStyle w:val="6FBB4E0BEBCB4752B21513790A029491"/>
          </w:pPr>
          <w:r w:rsidRPr="00CF1A49">
            <w:t>Education</w:t>
          </w:r>
        </w:p>
      </w:docPartBody>
    </w:docPart>
    <w:docPart>
      <w:docPartPr>
        <w:name w:val="B460E8F8D9F544259EC57458BD2D2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3F88-5D4E-42D5-80B5-7D965724724C}"/>
      </w:docPartPr>
      <w:docPartBody>
        <w:p w:rsidR="005646F0" w:rsidRDefault="00304FE7" w:rsidP="00304FE7">
          <w:pPr>
            <w:pStyle w:val="B460E8F8D9F544259EC57458BD2D285E"/>
          </w:pPr>
          <w:r w:rsidRPr="00CF1A49">
            <w:t>·</w:t>
          </w:r>
        </w:p>
      </w:docPartBody>
    </w:docPart>
    <w:docPart>
      <w:docPartPr>
        <w:name w:val="266E946E7BD24BEDA935B68759D14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1409C-E21D-45C0-A19C-B8AD5F067E29}"/>
      </w:docPartPr>
      <w:docPartBody>
        <w:p w:rsidR="005646F0" w:rsidRDefault="00304FE7" w:rsidP="00304FE7">
          <w:pPr>
            <w:pStyle w:val="266E946E7BD24BEDA935B68759D14D10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7A"/>
    <w:rsid w:val="001A32E6"/>
    <w:rsid w:val="00304FE7"/>
    <w:rsid w:val="0033287A"/>
    <w:rsid w:val="00453493"/>
    <w:rsid w:val="00505C86"/>
    <w:rsid w:val="005646F0"/>
    <w:rsid w:val="00694E36"/>
    <w:rsid w:val="00AD5306"/>
    <w:rsid w:val="00BD36B4"/>
    <w:rsid w:val="00C2074B"/>
    <w:rsid w:val="00CC12FB"/>
    <w:rsid w:val="00F1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FBB4E0BEBCB4752B21513790A029491">
    <w:name w:val="6FBB4E0BEBCB4752B21513790A029491"/>
  </w:style>
  <w:style w:type="paragraph" w:customStyle="1" w:styleId="B460E8F8D9F544259EC57458BD2D285E">
    <w:name w:val="B460E8F8D9F544259EC57458BD2D285E"/>
    <w:rsid w:val="00304FE7"/>
  </w:style>
  <w:style w:type="paragraph" w:customStyle="1" w:styleId="266E946E7BD24BEDA935B68759D14D10">
    <w:name w:val="266E946E7BD24BEDA935B68759D14D10"/>
    <w:rsid w:val="00304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16D3-2BB4-424A-B7E8-ADF7335B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Croud, Nigel D</dc:creator>
  <cp:keywords/>
  <dc:description/>
  <cp:lastModifiedBy>Ben Croud</cp:lastModifiedBy>
  <cp:revision>27</cp:revision>
  <dcterms:created xsi:type="dcterms:W3CDTF">2019-07-09T12:40:00Z</dcterms:created>
  <dcterms:modified xsi:type="dcterms:W3CDTF">2022-10-09T20:20:00Z</dcterms:modified>
  <cp:category/>
</cp:coreProperties>
</file>